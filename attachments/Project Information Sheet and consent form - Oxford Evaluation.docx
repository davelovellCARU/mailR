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8F9C1" w14:textId="77777777" w:rsidR="0055281A" w:rsidRPr="00AD4079" w:rsidRDefault="00AD4079" w:rsidP="00AD4079">
      <w:pPr>
        <w:pStyle w:val="Title"/>
        <w:rPr>
          <w:rFonts w:eastAsia="Times New Roman"/>
          <w:sz w:val="32"/>
        </w:rPr>
      </w:pPr>
      <w:r>
        <w:rPr>
          <w:rFonts w:ascii="Times New Roman" w:hAnsi="Times New Roman" w:cs="Times New Roman"/>
          <w:noProof/>
          <w:sz w:val="24"/>
          <w:szCs w:val="24"/>
        </w:rPr>
        <w:drawing>
          <wp:anchor distT="36576" distB="36576" distL="36576" distR="36576" simplePos="0" relativeHeight="251659264" behindDoc="0" locked="0" layoutInCell="1" allowOverlap="1" wp14:anchorId="014B5821" wp14:editId="4280A15C">
            <wp:simplePos x="0" y="0"/>
            <wp:positionH relativeFrom="margin">
              <wp:posOffset>4763612</wp:posOffset>
            </wp:positionH>
            <wp:positionV relativeFrom="paragraph">
              <wp:posOffset>-581410</wp:posOffset>
            </wp:positionV>
            <wp:extent cx="1470490" cy="989330"/>
            <wp:effectExtent l="0" t="0" r="0" b="1270"/>
            <wp:wrapNone/>
            <wp:docPr id="4" name="Picture 4" descr="CA_URL_RGB_P1_h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_URL_RGB_P1_hr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0490" cy="98933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55281A">
        <w:rPr>
          <w:rFonts w:eastAsia="Times New Roman"/>
        </w:rPr>
        <w:t xml:space="preserve">Project information sheet </w:t>
      </w:r>
    </w:p>
    <w:p w14:paraId="25F220F4" w14:textId="77777777" w:rsidR="0055281A" w:rsidRDefault="0055281A" w:rsidP="00AD4079">
      <w:pPr>
        <w:pStyle w:val="Heading1"/>
        <w:rPr>
          <w:rFonts w:eastAsia="Times New Roman"/>
        </w:rPr>
      </w:pPr>
      <w:r w:rsidRPr="001B4C46">
        <w:rPr>
          <w:rFonts w:eastAsia="Times New Roman"/>
        </w:rPr>
        <w:t xml:space="preserve">About the project </w:t>
      </w:r>
    </w:p>
    <w:p w14:paraId="54E70130" w14:textId="276979A2" w:rsidR="00915DBE" w:rsidRDefault="0055281A" w:rsidP="3EC02340">
      <w:pPr>
        <w:jc w:val="both"/>
      </w:pPr>
      <w:r w:rsidRPr="00535AE7">
        <w:rPr>
          <w:shd w:val="clear" w:color="auto" w:fill="FFFFFF"/>
          <w:lang w:eastAsia="en-GB"/>
        </w:rPr>
        <w:t xml:space="preserve">The </w:t>
      </w:r>
      <w:r w:rsidR="0062502F" w:rsidRPr="00535AE7">
        <w:rPr>
          <w:shd w:val="clear" w:color="auto" w:fill="FFFFFF"/>
          <w:lang w:eastAsia="en-GB"/>
        </w:rPr>
        <w:t xml:space="preserve">Diocese of </w:t>
      </w:r>
      <w:r w:rsidR="45D25973" w:rsidRPr="00535AE7">
        <w:rPr>
          <w:shd w:val="clear" w:color="auto" w:fill="FFFFFF"/>
          <w:lang w:eastAsia="en-GB"/>
        </w:rPr>
        <w:t>Oxford</w:t>
      </w:r>
      <w:r w:rsidRPr="00535AE7">
        <w:rPr>
          <w:shd w:val="clear" w:color="auto" w:fill="FFFFFF"/>
          <w:lang w:eastAsia="en-GB"/>
        </w:rPr>
        <w:t xml:space="preserve"> has commissioned </w:t>
      </w:r>
      <w:hyperlink r:id="rId9" w:history="1">
        <w:r w:rsidRPr="00535AE7">
          <w:rPr>
            <w:color w:val="0000FF"/>
            <w:u w:val="single"/>
            <w:shd w:val="clear" w:color="auto" w:fill="FFFFFF"/>
            <w:lang w:eastAsia="en-GB"/>
          </w:rPr>
          <w:t>Church Army’s Research Unit</w:t>
        </w:r>
      </w:hyperlink>
      <w:r w:rsidRPr="00535AE7">
        <w:rPr>
          <w:color w:val="212121"/>
          <w:shd w:val="clear" w:color="auto" w:fill="FFFFFF"/>
          <w:lang w:eastAsia="en-GB"/>
        </w:rPr>
        <w:t xml:space="preserve"> </w:t>
      </w:r>
      <w:r w:rsidRPr="00535AE7">
        <w:rPr>
          <w:shd w:val="clear" w:color="auto" w:fill="FFFFFF"/>
          <w:lang w:eastAsia="en-GB"/>
        </w:rPr>
        <w:t xml:space="preserve">to </w:t>
      </w:r>
      <w:r w:rsidR="00535AE7" w:rsidRPr="00535AE7">
        <w:rPr>
          <w:shd w:val="clear" w:color="auto" w:fill="FFFFFF"/>
          <w:lang w:eastAsia="en-GB"/>
        </w:rPr>
        <w:t xml:space="preserve">help </w:t>
      </w:r>
      <w:r w:rsidR="12506E89" w:rsidRPr="00535AE7">
        <w:rPr>
          <w:shd w:val="clear" w:color="auto" w:fill="FFFFFF"/>
          <w:lang w:eastAsia="en-GB"/>
        </w:rPr>
        <w:t xml:space="preserve">critically </w:t>
      </w:r>
      <w:r w:rsidR="00535AE7" w:rsidRPr="00535AE7">
        <w:rPr>
          <w:shd w:val="clear" w:color="auto" w:fill="FFFFFF"/>
          <w:lang w:eastAsia="en-GB"/>
        </w:rPr>
        <w:t xml:space="preserve">evaluate </w:t>
      </w:r>
      <w:r w:rsidR="00313196" w:rsidRPr="00535AE7">
        <w:rPr>
          <w:shd w:val="clear" w:color="auto" w:fill="FFFFFF"/>
          <w:lang w:eastAsia="en-GB"/>
        </w:rPr>
        <w:t xml:space="preserve">its </w:t>
      </w:r>
      <w:r w:rsidR="563C9D98" w:rsidRPr="3EC02340">
        <w:rPr>
          <w:rFonts w:ascii="Trebuchet MS" w:eastAsia="Trebuchet MS" w:hAnsi="Trebuchet MS" w:cs="Trebuchet MS"/>
        </w:rPr>
        <w:t>New Communities Pioneer Ministry pilot projects</w:t>
      </w:r>
      <w:r w:rsidR="6D4360CE" w:rsidRPr="3EC02340">
        <w:rPr>
          <w:rFonts w:ascii="Trebuchet MS" w:eastAsia="Trebuchet MS" w:hAnsi="Trebuchet MS" w:cs="Trebuchet MS"/>
        </w:rPr>
        <w:t xml:space="preserve">, and to </w:t>
      </w:r>
      <w:r w:rsidR="48A81B90" w:rsidRPr="3EC02340">
        <w:rPr>
          <w:rFonts w:ascii="Trebuchet MS" w:eastAsia="Trebuchet MS" w:hAnsi="Trebuchet MS" w:cs="Trebuchet MS"/>
        </w:rPr>
        <w:t>discern</w:t>
      </w:r>
      <w:r w:rsidR="6D4360CE" w:rsidRPr="3EC02340">
        <w:rPr>
          <w:rFonts w:ascii="Trebuchet MS" w:eastAsia="Trebuchet MS" w:hAnsi="Trebuchet MS" w:cs="Trebuchet MS"/>
        </w:rPr>
        <w:t xml:space="preserve"> key learning points from the experiences of pioneer</w:t>
      </w:r>
      <w:r w:rsidR="26C442FE" w:rsidRPr="3EC02340">
        <w:rPr>
          <w:rFonts w:ascii="Trebuchet MS" w:eastAsia="Trebuchet MS" w:hAnsi="Trebuchet MS" w:cs="Trebuchet MS"/>
        </w:rPr>
        <w:t>ing practitioners</w:t>
      </w:r>
      <w:r w:rsidR="6D4360CE" w:rsidRPr="3EC02340">
        <w:rPr>
          <w:rFonts w:ascii="Trebuchet MS" w:eastAsia="Trebuchet MS" w:hAnsi="Trebuchet MS" w:cs="Trebuchet MS"/>
        </w:rPr>
        <w:t>.</w:t>
      </w:r>
      <w:r w:rsidR="000F22D6" w:rsidRPr="00535AE7">
        <w:rPr>
          <w:rFonts w:ascii="Trebuchet MS" w:hAnsi="Trebuchet MS"/>
        </w:rPr>
        <w:t xml:space="preserve"> </w:t>
      </w:r>
      <w:r w:rsidRPr="00535AE7">
        <w:rPr>
          <w:shd w:val="clear" w:color="auto" w:fill="FFFFFF"/>
          <w:lang w:eastAsia="en-GB"/>
        </w:rPr>
        <w:t xml:space="preserve">As part of </w:t>
      </w:r>
      <w:r w:rsidR="000F22D6" w:rsidRPr="00535AE7">
        <w:rPr>
          <w:shd w:val="clear" w:color="auto" w:fill="FFFFFF"/>
          <w:lang w:eastAsia="en-GB"/>
        </w:rPr>
        <w:t>the evaluation</w:t>
      </w:r>
      <w:r w:rsidR="00915DBE" w:rsidRPr="00535AE7">
        <w:rPr>
          <w:shd w:val="clear" w:color="auto" w:fill="FFFFFF"/>
          <w:lang w:eastAsia="en-GB"/>
        </w:rPr>
        <w:t>,</w:t>
      </w:r>
      <w:r w:rsidRPr="00535AE7">
        <w:rPr>
          <w:shd w:val="clear" w:color="auto" w:fill="FFFFFF"/>
          <w:lang w:eastAsia="en-GB"/>
        </w:rPr>
        <w:t xml:space="preserve"> </w:t>
      </w:r>
      <w:hyperlink r:id="rId10" w:history="1">
        <w:r w:rsidRPr="00535AE7">
          <w:t>Church Army’s Research Unit</w:t>
        </w:r>
      </w:hyperlink>
      <w:r w:rsidRPr="00535AE7">
        <w:t xml:space="preserve"> </w:t>
      </w:r>
      <w:r w:rsidR="00915DBE" w:rsidRPr="00535AE7">
        <w:t xml:space="preserve">will be consulting various people </w:t>
      </w:r>
      <w:r w:rsidR="0DA8E26A" w:rsidRPr="00535AE7">
        <w:t xml:space="preserve">who are involved </w:t>
      </w:r>
      <w:r w:rsidR="39463CE3" w:rsidRPr="00535AE7">
        <w:t>at different levels with the respective pilot projects</w:t>
      </w:r>
      <w:r w:rsidR="00535AE7" w:rsidRPr="00535AE7">
        <w:t>.</w:t>
      </w:r>
    </w:p>
    <w:p w14:paraId="3D257264" w14:textId="77777777" w:rsidR="0055281A" w:rsidRPr="009236F3" w:rsidRDefault="0055281A" w:rsidP="00AD4079">
      <w:pPr>
        <w:pStyle w:val="Heading1"/>
        <w:rPr>
          <w:rFonts w:eastAsia="Times New Roman"/>
        </w:rPr>
      </w:pPr>
      <w:r w:rsidRPr="009236F3">
        <w:rPr>
          <w:rFonts w:eastAsia="Times New Roman"/>
        </w:rPr>
        <w:t>Taki</w:t>
      </w:r>
      <w:r w:rsidR="00AD4079">
        <w:rPr>
          <w:rFonts w:eastAsia="Times New Roman"/>
        </w:rPr>
        <w:t>n</w:t>
      </w:r>
      <w:r w:rsidRPr="009236F3">
        <w:rPr>
          <w:rFonts w:eastAsia="Times New Roman"/>
        </w:rPr>
        <w:t xml:space="preserve">g part </w:t>
      </w:r>
    </w:p>
    <w:p w14:paraId="60A24C01" w14:textId="43BE9D2B" w:rsidR="0055281A" w:rsidRDefault="0055281A" w:rsidP="006B5FEF">
      <w:r>
        <w:t>Church Army’s Research Unit would like to invite you</w:t>
      </w:r>
      <w:r w:rsidR="00F23633">
        <w:t xml:space="preserve"> </w:t>
      </w:r>
      <w:r>
        <w:t>to take part in a</w:t>
      </w:r>
      <w:r w:rsidR="00915DBE">
        <w:t>n interview or focus group</w:t>
      </w:r>
      <w:r w:rsidR="00A62C93">
        <w:t>.</w:t>
      </w:r>
    </w:p>
    <w:p w14:paraId="4D4AAEDC" w14:textId="36891E9F" w:rsidR="00915DBE" w:rsidRDefault="00915DBE" w:rsidP="000F22D6">
      <w:pPr>
        <w:jc w:val="both"/>
      </w:pPr>
      <w:r>
        <w:t xml:space="preserve">Your data will be collected by interview or focus group. With your permission, </w:t>
      </w:r>
      <w:r w:rsidR="000F22D6">
        <w:t xml:space="preserve">the conversation </w:t>
      </w:r>
      <w:r w:rsidR="7029F898">
        <w:t>may</w:t>
      </w:r>
      <w:r>
        <w:t xml:space="preserve"> be recorded. </w:t>
      </w:r>
    </w:p>
    <w:p w14:paraId="4523085C" w14:textId="77777777" w:rsidR="002F68A1" w:rsidRPr="00535AE7" w:rsidRDefault="000F22D6" w:rsidP="000F22D6">
      <w:pPr>
        <w:spacing w:after="0" w:line="300" w:lineRule="atLeast"/>
        <w:jc w:val="both"/>
        <w:rPr>
          <w:rFonts w:ascii="Trebuchet MS" w:eastAsia="Times New Roman" w:hAnsi="Trebuchet MS" w:cs="Arial"/>
        </w:rPr>
      </w:pPr>
      <w:r w:rsidRPr="00535AE7">
        <w:rPr>
          <w:rFonts w:ascii="Trebuchet MS" w:eastAsia="Times New Roman" w:hAnsi="Trebuchet MS" w:cs="Arial"/>
        </w:rPr>
        <w:t xml:space="preserve">The findings of the interviews and focus groups will </w:t>
      </w:r>
      <w:r w:rsidR="002F68A1" w:rsidRPr="00535AE7">
        <w:rPr>
          <w:rFonts w:ascii="Trebuchet MS" w:eastAsia="Times New Roman" w:hAnsi="Trebuchet MS" w:cs="Arial"/>
        </w:rPr>
        <w:t xml:space="preserve">generally </w:t>
      </w:r>
      <w:r w:rsidRPr="00535AE7">
        <w:rPr>
          <w:rFonts w:ascii="Trebuchet MS" w:eastAsia="Times New Roman" w:hAnsi="Trebuchet MS" w:cs="Arial"/>
        </w:rPr>
        <w:t xml:space="preserve">be reported anonymously. </w:t>
      </w:r>
      <w:r w:rsidR="002F68A1" w:rsidRPr="00535AE7">
        <w:rPr>
          <w:rFonts w:ascii="Trebuchet MS" w:eastAsia="Times New Roman" w:hAnsi="Trebuchet MS" w:cs="Arial"/>
        </w:rPr>
        <w:t>But if we want to attribute comments or quotations to specific individuals, we will always seek the permission of the people involved.</w:t>
      </w:r>
    </w:p>
    <w:p w14:paraId="6C04947A" w14:textId="77777777" w:rsidR="002F68A1" w:rsidRPr="00535AE7" w:rsidRDefault="002F68A1" w:rsidP="000F22D6">
      <w:pPr>
        <w:spacing w:after="0" w:line="300" w:lineRule="atLeast"/>
        <w:jc w:val="both"/>
        <w:rPr>
          <w:rFonts w:ascii="Trebuchet MS" w:eastAsia="Times New Roman" w:hAnsi="Trebuchet MS" w:cs="Arial"/>
        </w:rPr>
      </w:pPr>
    </w:p>
    <w:p w14:paraId="06C0EB1C" w14:textId="77777777" w:rsidR="0055281A" w:rsidRPr="00535AE7" w:rsidRDefault="00AD4079" w:rsidP="00AD4079">
      <w:r w:rsidRPr="00535AE7">
        <w:t xml:space="preserve">Further information about how we will handle your personal data can be found below. </w:t>
      </w:r>
    </w:p>
    <w:p w14:paraId="32083C1B" w14:textId="77777777" w:rsidR="0055281A" w:rsidRDefault="0055281A" w:rsidP="00AD4079">
      <w:pPr>
        <w:pStyle w:val="Heading1"/>
        <w:rPr>
          <w:rFonts w:eastAsia="Times New Roman"/>
        </w:rPr>
      </w:pPr>
      <w:r w:rsidRPr="001B4C46">
        <w:rPr>
          <w:rFonts w:eastAsia="Times New Roman"/>
        </w:rPr>
        <w:t xml:space="preserve">Your personal data </w:t>
      </w:r>
    </w:p>
    <w:p w14:paraId="00F6B4B9" w14:textId="77777777" w:rsidR="0055281A" w:rsidRPr="00AD4079" w:rsidRDefault="0055281A" w:rsidP="00AD4079">
      <w:r w:rsidRPr="00762418">
        <w:t xml:space="preserve">Church Army believes in maintaining the highest professional standards in the handling of your data. At all times we are committed to processing your data in a fair, </w:t>
      </w:r>
      <w:proofErr w:type="gramStart"/>
      <w:r w:rsidRPr="00762418">
        <w:t>lawful</w:t>
      </w:r>
      <w:proofErr w:type="gramEnd"/>
      <w:r w:rsidRPr="00762418">
        <w:t xml:space="preserve"> and transparent manner in accordance with data protection legislation. Details about how we handle your data and your rights in relation to that data can be found in this privacy notice.</w:t>
      </w:r>
    </w:p>
    <w:p w14:paraId="137FD9AD" w14:textId="77777777" w:rsidR="0055281A" w:rsidRPr="00762418" w:rsidRDefault="0055281A" w:rsidP="00AD4079">
      <w:pPr>
        <w:pStyle w:val="Heading2"/>
        <w:rPr>
          <w:rFonts w:eastAsia="Times New Roman"/>
        </w:rPr>
      </w:pPr>
      <w:r w:rsidRPr="00762418">
        <w:rPr>
          <w:rFonts w:eastAsia="Times New Roman"/>
        </w:rPr>
        <w:t>What data are we collecting?</w:t>
      </w:r>
    </w:p>
    <w:p w14:paraId="2ACE8BBB" w14:textId="77777777" w:rsidR="0055281A" w:rsidRPr="00762418" w:rsidRDefault="0055281A" w:rsidP="006B5FEF">
      <w:r w:rsidRPr="00762418">
        <w:t xml:space="preserve">This information is collected in accordance with the </w:t>
      </w:r>
      <w:r>
        <w:t xml:space="preserve">Data Protection Act (DPA) and </w:t>
      </w:r>
      <w:r w:rsidRPr="00762418">
        <w:t>General Data Protection Regulations</w:t>
      </w:r>
      <w:r>
        <w:t xml:space="preserve"> (GDPR)</w:t>
      </w:r>
      <w:r w:rsidRPr="00762418">
        <w:t>. We will ask for the following data from you:</w:t>
      </w:r>
    </w:p>
    <w:p w14:paraId="50D347A8" w14:textId="1F797F5D" w:rsidR="006B5FEF" w:rsidRPr="002F68A1" w:rsidRDefault="0055281A" w:rsidP="006B5FEF">
      <w:pPr>
        <w:pStyle w:val="ListBullet"/>
      </w:pPr>
      <w:r>
        <w:t>Name</w:t>
      </w:r>
      <w:r w:rsidR="00E373F9">
        <w:t xml:space="preserve"> and</w:t>
      </w:r>
      <w:r>
        <w:t xml:space="preserve"> </w:t>
      </w:r>
      <w:r w:rsidR="00E373F9">
        <w:t>contact details</w:t>
      </w:r>
      <w:r>
        <w:t xml:space="preserve"> </w:t>
      </w:r>
    </w:p>
    <w:p w14:paraId="4A313103" w14:textId="3E8C4933" w:rsidR="0055281A" w:rsidRDefault="0055281A" w:rsidP="3EC02340">
      <w:pPr>
        <w:pStyle w:val="ListBullet"/>
      </w:pPr>
      <w:r>
        <w:t xml:space="preserve">Information </w:t>
      </w:r>
      <w:r w:rsidR="00313196">
        <w:t xml:space="preserve">and opinions about </w:t>
      </w:r>
      <w:r w:rsidR="00535AE7">
        <w:t xml:space="preserve">different aspects of </w:t>
      </w:r>
      <w:r w:rsidR="60C950FA">
        <w:t>the Pioneer Ministry Project(s) that you are involved in</w:t>
      </w:r>
    </w:p>
    <w:p w14:paraId="08A18908" w14:textId="77777777" w:rsidR="0055281A" w:rsidRPr="00762418" w:rsidRDefault="0055281A" w:rsidP="00AD4079">
      <w:pPr>
        <w:pStyle w:val="Heading2"/>
        <w:rPr>
          <w:rFonts w:eastAsia="Times New Roman"/>
        </w:rPr>
      </w:pPr>
      <w:r w:rsidRPr="00762418">
        <w:rPr>
          <w:rFonts w:eastAsia="Times New Roman"/>
        </w:rPr>
        <w:t>What will happen to your data?</w:t>
      </w:r>
    </w:p>
    <w:p w14:paraId="3812AEFB" w14:textId="06FD8AF4" w:rsidR="0055281A" w:rsidRDefault="0055281A" w:rsidP="006B5FEF">
      <w:r>
        <w:t xml:space="preserve">Church Army (Wilson </w:t>
      </w:r>
      <w:proofErr w:type="spellStart"/>
      <w:r>
        <w:t>Carlile</w:t>
      </w:r>
      <w:proofErr w:type="spellEnd"/>
      <w:r>
        <w:t xml:space="preserve"> Centre, 50 Cavendish Street, Sheffield, S3 7RZ) is the data controller with regards to the personal data you have disclosed to us. A data controller is the person or organisation who determines the </w:t>
      </w:r>
      <w:r w:rsidR="3FF85C9E">
        <w:t xml:space="preserve">means and </w:t>
      </w:r>
      <w:r>
        <w:t xml:space="preserve">purpose </w:t>
      </w:r>
      <w:r w:rsidR="53636184">
        <w:t>by and for</w:t>
      </w:r>
      <w:r>
        <w:t xml:space="preserve"> which</w:t>
      </w:r>
      <w:r w:rsidR="19A8D0DA">
        <w:t xml:space="preserve"> </w:t>
      </w:r>
      <w:r>
        <w:t>any personal data is processed. T</w:t>
      </w:r>
      <w:r w:rsidR="4A432D2C">
        <w:t>hus,</w:t>
      </w:r>
      <w:r>
        <w:t xml:space="preserve"> Church Army </w:t>
      </w:r>
      <w:r w:rsidR="02B31C09">
        <w:t>is responsible for</w:t>
      </w:r>
      <w:r>
        <w:t xml:space="preserve"> establishing policies and procedures in line with the GDPR.</w:t>
      </w:r>
    </w:p>
    <w:p w14:paraId="3FCF9A11" w14:textId="470029DB" w:rsidR="0055281A" w:rsidRPr="006E554A" w:rsidRDefault="00D017C5" w:rsidP="006B5FEF">
      <w:r>
        <w:t>Any d</w:t>
      </w:r>
      <w:r w:rsidR="0055281A" w:rsidRPr="006E554A">
        <w:t xml:space="preserve">igital recordings of </w:t>
      </w:r>
      <w:r w:rsidR="00535AE7">
        <w:t>interviews / focus groups</w:t>
      </w:r>
      <w:r w:rsidR="0055281A" w:rsidRPr="006E554A">
        <w:t xml:space="preserve"> </w:t>
      </w:r>
      <w:r w:rsidR="00E373F9">
        <w:t>will only be accessed</w:t>
      </w:r>
      <w:r w:rsidR="0055281A" w:rsidRPr="006E554A">
        <w:t xml:space="preserve"> by member</w:t>
      </w:r>
      <w:r w:rsidR="00E373F9">
        <w:t>s</w:t>
      </w:r>
      <w:r w:rsidR="0055281A" w:rsidRPr="006E554A">
        <w:t xml:space="preserve"> of the Church Army Research Unit or a subcontracted transcriber. The recordings will be destroyed after the completion of the </w:t>
      </w:r>
      <w:r w:rsidR="00313196">
        <w:t>project</w:t>
      </w:r>
      <w:r w:rsidR="0055281A" w:rsidRPr="006E554A">
        <w:t>. Transcripts</w:t>
      </w:r>
      <w:r w:rsidR="00AD4079">
        <w:t xml:space="preserve"> and conversation summaries</w:t>
      </w:r>
      <w:r w:rsidR="0055281A" w:rsidRPr="006E554A">
        <w:t xml:space="preserve"> may be retained for future research purposes.</w:t>
      </w:r>
    </w:p>
    <w:p w14:paraId="1A565193" w14:textId="369A094E" w:rsidR="00956309" w:rsidRPr="00956309" w:rsidRDefault="00956309" w:rsidP="00956309">
      <w:pPr>
        <w:spacing w:after="0" w:line="300" w:lineRule="atLeast"/>
        <w:jc w:val="both"/>
      </w:pPr>
      <w:r w:rsidRPr="00956309">
        <w:lastRenderedPageBreak/>
        <w:t xml:space="preserve">Only members of Church Army’s Research Unit and a subcontracted transcriber (who has signed a confidentiality agreement) will have access to </w:t>
      </w:r>
      <w:r w:rsidR="00E373F9">
        <w:t>any</w:t>
      </w:r>
      <w:r w:rsidRPr="00956309">
        <w:t xml:space="preserve"> recording </w:t>
      </w:r>
      <w:r w:rsidR="00E373F9">
        <w:t>or</w:t>
      </w:r>
      <w:r w:rsidR="00E373F9" w:rsidRPr="00956309">
        <w:t xml:space="preserve"> </w:t>
      </w:r>
      <w:r w:rsidRPr="00956309">
        <w:t xml:space="preserve">transcript of the interviews. </w:t>
      </w:r>
    </w:p>
    <w:p w14:paraId="7C842E3E" w14:textId="77777777" w:rsidR="00956309" w:rsidRDefault="00956309" w:rsidP="00956309">
      <w:pPr>
        <w:spacing w:after="0" w:line="300" w:lineRule="atLeast"/>
        <w:jc w:val="both"/>
        <w:rPr>
          <w:highlight w:val="yellow"/>
        </w:rPr>
      </w:pPr>
    </w:p>
    <w:p w14:paraId="75EF096A" w14:textId="77777777" w:rsidR="0055281A" w:rsidRPr="00762418" w:rsidRDefault="0055281A" w:rsidP="006B5FEF">
      <w:r w:rsidRPr="00762418">
        <w:t xml:space="preserve">We will not disclose your data to any other third parties unless we have your explicit consent to do so. We only enter relationships with third parties who have appropriate data protection policies and procedures in place.  </w:t>
      </w:r>
      <w:r>
        <w:t>Church Army</w:t>
      </w:r>
      <w:r w:rsidRPr="00762418">
        <w:t xml:space="preserve"> will not </w:t>
      </w:r>
      <w:r>
        <w:t>sell your data</w:t>
      </w:r>
      <w:r w:rsidRPr="00762418">
        <w:t xml:space="preserve"> to </w:t>
      </w:r>
      <w:r>
        <w:t>any</w:t>
      </w:r>
      <w:r w:rsidRPr="00762418">
        <w:t xml:space="preserve"> third party.</w:t>
      </w:r>
    </w:p>
    <w:p w14:paraId="6E492250" w14:textId="77777777" w:rsidR="0055281A" w:rsidRPr="00AD4079" w:rsidRDefault="0055281A" w:rsidP="00AD4079">
      <w:r w:rsidRPr="00762418">
        <w:t>We will only retain your personal data for purposes to which you have provided explicit consent in line with the provisions of the DPA and the GDPR. We review our retention on an annual basis and when records are no longer needed for historical, statistical or research purposes they are deleted.</w:t>
      </w:r>
    </w:p>
    <w:p w14:paraId="06B64C2E" w14:textId="77777777" w:rsidR="0055281A" w:rsidRDefault="0055281A" w:rsidP="00AD4079">
      <w:pPr>
        <w:pStyle w:val="Heading2"/>
        <w:rPr>
          <w:rFonts w:eastAsia="Times New Roman"/>
        </w:rPr>
      </w:pPr>
      <w:r>
        <w:rPr>
          <w:rFonts w:eastAsia="Times New Roman"/>
        </w:rPr>
        <w:t>Where will my data be stored?</w:t>
      </w:r>
    </w:p>
    <w:p w14:paraId="1A953098" w14:textId="77777777" w:rsidR="0055281A" w:rsidRPr="00AD4079" w:rsidRDefault="0055281A" w:rsidP="00AD4079">
      <w:r w:rsidRPr="009A1BEE">
        <w:t>Church Army stores your data on a secure cloud-based database hosted in the UK. None of your personal data will be transferred outside the EEA</w:t>
      </w:r>
      <w:r>
        <w:t>.</w:t>
      </w:r>
    </w:p>
    <w:p w14:paraId="6875ED51" w14:textId="77777777" w:rsidR="0055281A" w:rsidRPr="009C7322" w:rsidRDefault="0055281A" w:rsidP="00AD4079">
      <w:pPr>
        <w:pStyle w:val="Heading2"/>
        <w:rPr>
          <w:rFonts w:eastAsia="Times New Roman"/>
        </w:rPr>
      </w:pPr>
      <w:r w:rsidRPr="00762418">
        <w:rPr>
          <w:rFonts w:eastAsia="Times New Roman"/>
        </w:rPr>
        <w:t>What are my rights?</w:t>
      </w:r>
    </w:p>
    <w:p w14:paraId="0F1E1BD0" w14:textId="77777777" w:rsidR="0055281A" w:rsidRPr="00762418" w:rsidRDefault="0055281A" w:rsidP="00AD4079">
      <w:r w:rsidRPr="00762418">
        <w:t>In relation to our processing your personal data you have the following rights, which can be exercised at any time:</w:t>
      </w:r>
    </w:p>
    <w:p w14:paraId="111DB6CF" w14:textId="77777777" w:rsidR="0055281A" w:rsidRPr="00762418" w:rsidRDefault="0055281A" w:rsidP="00AD4079">
      <w:pPr>
        <w:pStyle w:val="ListBullet"/>
      </w:pPr>
      <w:r w:rsidRPr="00762418">
        <w:t>To withdraw your consent for us to process your data.</w:t>
      </w:r>
    </w:p>
    <w:p w14:paraId="3BFAD82D" w14:textId="77777777" w:rsidR="0055281A" w:rsidRPr="00762418" w:rsidRDefault="0055281A" w:rsidP="00AD4079">
      <w:pPr>
        <w:pStyle w:val="ListBullet"/>
      </w:pPr>
      <w:r w:rsidRPr="00762418">
        <w:t>To be forgotten – to request your data is no longer processed or quarantined.</w:t>
      </w:r>
    </w:p>
    <w:p w14:paraId="2143F9EF" w14:textId="77777777" w:rsidR="0055281A" w:rsidRPr="00762418" w:rsidRDefault="0055281A" w:rsidP="00AD4079">
      <w:pPr>
        <w:pStyle w:val="ListBullet"/>
      </w:pPr>
      <w:r w:rsidRPr="00762418">
        <w:t>Subject access requests – a right to request a copy of the data we hold about you.</w:t>
      </w:r>
    </w:p>
    <w:p w14:paraId="47D81985" w14:textId="77777777" w:rsidR="0055281A" w:rsidRPr="00762418" w:rsidRDefault="0055281A" w:rsidP="00AD4079">
      <w:pPr>
        <w:pStyle w:val="ListBullet"/>
      </w:pPr>
      <w:r w:rsidRPr="00762418">
        <w:t>To object to your data being used by us for the purposes of direct marketing.</w:t>
      </w:r>
    </w:p>
    <w:p w14:paraId="4857D909" w14:textId="77777777" w:rsidR="0055281A" w:rsidRPr="00762418" w:rsidRDefault="0055281A" w:rsidP="00AD4079">
      <w:pPr>
        <w:pStyle w:val="ListBullet"/>
      </w:pPr>
      <w:r w:rsidRPr="00762418">
        <w:t xml:space="preserve">To exercise any of these rights, please email </w:t>
      </w:r>
      <w:hyperlink r:id="rId11" w:history="1">
        <w:r w:rsidRPr="00AD4079">
          <w:rPr>
            <w:rStyle w:val="Hyperlink"/>
            <w:rFonts w:ascii="Trebuchet MS" w:eastAsia="Calibri" w:hAnsi="Trebuchet MS" w:cs="Arial"/>
            <w:color w:val="FF0000"/>
            <w:sz w:val="20"/>
          </w:rPr>
          <w:t>ask@churcharmy.org</w:t>
        </w:r>
      </w:hyperlink>
      <w:r w:rsidRPr="00AD4079">
        <w:rPr>
          <w:color w:val="FF0000"/>
        </w:rPr>
        <w:t xml:space="preserve"> </w:t>
      </w:r>
      <w:r w:rsidRPr="00762418">
        <w:t>at any time.</w:t>
      </w:r>
    </w:p>
    <w:p w14:paraId="6D2E0050" w14:textId="77777777" w:rsidR="0055281A" w:rsidRPr="009C7322" w:rsidRDefault="0055281A" w:rsidP="00AD4079">
      <w:pPr>
        <w:pStyle w:val="Heading2"/>
        <w:rPr>
          <w:rFonts w:eastAsia="Times New Roman"/>
        </w:rPr>
      </w:pPr>
      <w:r w:rsidRPr="00762418">
        <w:rPr>
          <w:rFonts w:eastAsia="Times New Roman"/>
        </w:rPr>
        <w:t>How can I find out more about the data we hold?</w:t>
      </w:r>
    </w:p>
    <w:p w14:paraId="18CEF94C" w14:textId="77777777" w:rsidR="0055281A" w:rsidRPr="00762418" w:rsidRDefault="0055281A" w:rsidP="00AD4079">
      <w:r w:rsidRPr="00762418">
        <w:t xml:space="preserve">If you wish to receive further information regarding Church Army’s data protection policy, together with a copy of that policy, please contact Des Scott at Church Army, Wilson </w:t>
      </w:r>
      <w:proofErr w:type="spellStart"/>
      <w:r w:rsidRPr="00762418">
        <w:t>Carlile</w:t>
      </w:r>
      <w:proofErr w:type="spellEnd"/>
      <w:r w:rsidRPr="00762418">
        <w:t xml:space="preserve"> Centre, 50 Cavendish Street, Sheffield, S3 7RZ, 0300 123 2113 or </w:t>
      </w:r>
      <w:hyperlink r:id="rId12" w:history="1">
        <w:r w:rsidRPr="00AD4079">
          <w:rPr>
            <w:rStyle w:val="Hyperlink"/>
            <w:rFonts w:ascii="Trebuchet MS" w:eastAsia="Times New Roman" w:hAnsi="Trebuchet MS" w:cs="Arial"/>
            <w:color w:val="FF0000"/>
            <w:sz w:val="20"/>
            <w:szCs w:val="20"/>
          </w:rPr>
          <w:t>des.scott@churcharmy.org</w:t>
        </w:r>
      </w:hyperlink>
      <w:r w:rsidRPr="00AD4079">
        <w:rPr>
          <w:color w:val="FF0000"/>
        </w:rPr>
        <w:t xml:space="preserve">. </w:t>
      </w:r>
      <w:r w:rsidRPr="00762418">
        <w:t>Any issues, questions or concerns you may have in relation to the way Church Army process your data please do not hesitate to contact Des Scott.</w:t>
      </w:r>
    </w:p>
    <w:p w14:paraId="573E9261" w14:textId="77777777" w:rsidR="0055281A" w:rsidRPr="00762418" w:rsidRDefault="0055281A" w:rsidP="0055281A">
      <w:pPr>
        <w:spacing w:after="0" w:line="300" w:lineRule="atLeast"/>
        <w:jc w:val="both"/>
        <w:rPr>
          <w:rFonts w:ascii="Trebuchet MS" w:eastAsia="Times New Roman" w:hAnsi="Trebuchet MS" w:cs="Arial"/>
          <w:sz w:val="20"/>
          <w:szCs w:val="20"/>
        </w:rPr>
      </w:pPr>
    </w:p>
    <w:p w14:paraId="16826ECE" w14:textId="77777777" w:rsidR="0055281A" w:rsidRPr="00762418" w:rsidRDefault="0055281A" w:rsidP="00AD4079">
      <w:r w:rsidRPr="00762418">
        <w:t xml:space="preserve">If, at any time, you have any concerns about the way your data has been processed by Church Army and those concerns cannot be resolved by Church Army directly you have the right to take those concerns externally and raise them with the regulator, the Information Commissioner. For details, please visit the Information Commissioner’s office: </w:t>
      </w:r>
      <w:hyperlink r:id="rId13" w:history="1">
        <w:r w:rsidRPr="00AD4079">
          <w:rPr>
            <w:rStyle w:val="Hyperlink"/>
            <w:rFonts w:ascii="Trebuchet MS" w:eastAsia="Times New Roman" w:hAnsi="Trebuchet MS" w:cs="Arial"/>
            <w:color w:val="FF0000"/>
            <w:sz w:val="20"/>
            <w:szCs w:val="20"/>
          </w:rPr>
          <w:t>https://ico.org.uk/</w:t>
        </w:r>
      </w:hyperlink>
    </w:p>
    <w:p w14:paraId="24E186F7" w14:textId="77777777" w:rsidR="0055281A" w:rsidRDefault="0055281A" w:rsidP="0055281A">
      <w:pPr>
        <w:spacing w:after="0" w:line="300" w:lineRule="atLeast"/>
        <w:jc w:val="both"/>
        <w:rPr>
          <w:rFonts w:ascii="Arial" w:eastAsia="Times New Roman" w:hAnsi="Arial" w:cs="Arial"/>
          <w:sz w:val="20"/>
          <w:szCs w:val="20"/>
        </w:rPr>
      </w:pPr>
    </w:p>
    <w:p w14:paraId="7B03790F" w14:textId="77777777" w:rsidR="0055281A" w:rsidRDefault="0055281A" w:rsidP="0055281A"/>
    <w:p w14:paraId="4F4831A7" w14:textId="77777777" w:rsidR="00AD4079" w:rsidRDefault="00AD4079" w:rsidP="00AD4079">
      <w:pPr>
        <w:spacing w:after="0" w:line="300" w:lineRule="atLeast"/>
        <w:jc w:val="both"/>
        <w:rPr>
          <w:rFonts w:ascii="Trebuchet MS" w:eastAsia="Times New Roman" w:hAnsi="Trebuchet MS" w:cs="Arial"/>
          <w:b/>
        </w:rPr>
      </w:pPr>
      <w:bookmarkStart w:id="0" w:name="_Hlk17806944"/>
    </w:p>
    <w:p w14:paraId="1FA5C197" w14:textId="77777777" w:rsidR="00956309" w:rsidRDefault="00956309">
      <w:pPr>
        <w:spacing w:line="259" w:lineRule="auto"/>
        <w:rPr>
          <w:rFonts w:asciiTheme="majorHAnsi" w:eastAsia="Times New Roman" w:hAnsiTheme="majorHAnsi" w:cstheme="majorBidi"/>
          <w:spacing w:val="-10"/>
          <w:kern w:val="28"/>
          <w:sz w:val="56"/>
          <w:szCs w:val="56"/>
        </w:rPr>
      </w:pPr>
      <w:r>
        <w:rPr>
          <w:rFonts w:eastAsia="Times New Roman"/>
        </w:rPr>
        <w:br w:type="page"/>
      </w:r>
    </w:p>
    <w:p w14:paraId="3500833D" w14:textId="77777777" w:rsidR="00AD4079" w:rsidRDefault="00AD4079" w:rsidP="00AD4079">
      <w:pPr>
        <w:pStyle w:val="Title"/>
        <w:rPr>
          <w:rFonts w:eastAsia="Times New Roman"/>
        </w:rPr>
      </w:pPr>
      <w:bookmarkStart w:id="1" w:name="_Hlk27576735"/>
      <w:r>
        <w:rPr>
          <w:rFonts w:ascii="Times New Roman" w:hAnsi="Times New Roman" w:cs="Times New Roman"/>
          <w:noProof/>
          <w:sz w:val="24"/>
          <w:szCs w:val="24"/>
        </w:rPr>
        <w:lastRenderedPageBreak/>
        <w:drawing>
          <wp:anchor distT="36576" distB="36576" distL="36576" distR="36576" simplePos="0" relativeHeight="251667456" behindDoc="0" locked="0" layoutInCell="1" allowOverlap="1" wp14:anchorId="5BBB292D" wp14:editId="36279816">
            <wp:simplePos x="0" y="0"/>
            <wp:positionH relativeFrom="margin">
              <wp:posOffset>4734963</wp:posOffset>
            </wp:positionH>
            <wp:positionV relativeFrom="paragraph">
              <wp:posOffset>-560698</wp:posOffset>
            </wp:positionV>
            <wp:extent cx="1470490" cy="989330"/>
            <wp:effectExtent l="0" t="0" r="0" b="1270"/>
            <wp:wrapNone/>
            <wp:docPr id="5" name="Picture 5" descr="CA_URL_RGB_P1_h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_URL_RGB_P1_hr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0490" cy="98933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eastAsia="Times New Roman"/>
        </w:rPr>
        <w:t xml:space="preserve">Consent form </w:t>
      </w:r>
    </w:p>
    <w:p w14:paraId="6FB79CA4" w14:textId="77777777" w:rsidR="00AD4079" w:rsidRPr="00AD4079" w:rsidRDefault="00AD4079" w:rsidP="00AD4079"/>
    <w:p w14:paraId="7201257A" w14:textId="70B87C53" w:rsidR="00AD4079" w:rsidRDefault="00AD4079" w:rsidP="00AD4079">
      <w:pPr>
        <w:spacing w:after="0" w:line="300" w:lineRule="atLeast"/>
        <w:jc w:val="both"/>
        <w:rPr>
          <w:rFonts w:ascii="Trebuchet MS" w:eastAsia="Times New Roman" w:hAnsi="Trebuchet MS" w:cs="Arial"/>
        </w:rPr>
      </w:pPr>
      <w:r w:rsidRPr="3EC02340">
        <w:rPr>
          <w:rFonts w:ascii="Trebuchet MS" w:eastAsia="Times New Roman" w:hAnsi="Trebuchet MS" w:cs="Arial"/>
          <w:b/>
          <w:bCs/>
        </w:rPr>
        <w:t>Name of Research Project:</w:t>
      </w:r>
      <w:r w:rsidRPr="3EC02340">
        <w:rPr>
          <w:rFonts w:ascii="Trebuchet MS" w:eastAsia="Times New Roman" w:hAnsi="Trebuchet MS" w:cs="Arial"/>
        </w:rPr>
        <w:t xml:space="preserve"> </w:t>
      </w:r>
      <w:r w:rsidR="0062502F" w:rsidRPr="3EC02340">
        <w:rPr>
          <w:rFonts w:ascii="Trebuchet MS" w:eastAsia="Times New Roman" w:hAnsi="Trebuchet MS" w:cs="Arial"/>
        </w:rPr>
        <w:t xml:space="preserve">Diocese of </w:t>
      </w:r>
      <w:r w:rsidR="45D25973" w:rsidRPr="3EC02340">
        <w:rPr>
          <w:rFonts w:ascii="Trebuchet MS" w:eastAsia="Times New Roman" w:hAnsi="Trebuchet MS" w:cs="Arial"/>
        </w:rPr>
        <w:t>Oxford</w:t>
      </w:r>
      <w:r w:rsidR="0062502F" w:rsidRPr="3EC02340">
        <w:rPr>
          <w:rFonts w:ascii="Trebuchet MS" w:eastAsia="Times New Roman" w:hAnsi="Trebuchet MS" w:cs="Arial"/>
        </w:rPr>
        <w:t xml:space="preserve"> </w:t>
      </w:r>
      <w:r w:rsidR="00915DBE" w:rsidRPr="3EC02340">
        <w:rPr>
          <w:rFonts w:ascii="Trebuchet MS" w:eastAsia="Times New Roman" w:hAnsi="Trebuchet MS" w:cs="Arial"/>
        </w:rPr>
        <w:t xml:space="preserve">– </w:t>
      </w:r>
      <w:r w:rsidR="68ECD2C9" w:rsidRPr="3EC02340">
        <w:rPr>
          <w:rFonts w:ascii="Trebuchet MS" w:eastAsia="Times New Roman" w:hAnsi="Trebuchet MS" w:cs="Arial"/>
        </w:rPr>
        <w:t>New Communities Pioneer Projects Evaluation</w:t>
      </w:r>
    </w:p>
    <w:p w14:paraId="3107BAB9" w14:textId="77777777" w:rsidR="00201BD6" w:rsidRPr="00EE3D9D" w:rsidRDefault="00201BD6" w:rsidP="00AD4079">
      <w:pPr>
        <w:spacing w:after="0" w:line="300" w:lineRule="atLeast"/>
        <w:jc w:val="both"/>
        <w:rPr>
          <w:rFonts w:ascii="Trebuchet MS" w:eastAsia="Times New Roman" w:hAnsi="Trebuchet MS" w:cs="Arial"/>
        </w:rPr>
      </w:pPr>
    </w:p>
    <w:p w14:paraId="1093195C" w14:textId="77777777" w:rsidR="00AD4079" w:rsidRPr="00EE3D9D" w:rsidRDefault="00AD4079" w:rsidP="00AD4079">
      <w:pPr>
        <w:spacing w:after="0" w:line="300" w:lineRule="atLeast"/>
        <w:jc w:val="both"/>
        <w:rPr>
          <w:rFonts w:ascii="Trebuchet MS" w:eastAsia="Times New Roman" w:hAnsi="Trebuchet MS" w:cs="Arial"/>
        </w:rPr>
      </w:pPr>
    </w:p>
    <w:p w14:paraId="7640A334" w14:textId="4E63C7D5" w:rsidR="00AD4079" w:rsidRDefault="00E373F9" w:rsidP="00AD4079">
      <w:pPr>
        <w:spacing w:after="0" w:line="300" w:lineRule="atLeast"/>
        <w:jc w:val="both"/>
        <w:rPr>
          <w:rFonts w:ascii="Trebuchet MS" w:eastAsia="Times New Roman" w:hAnsi="Trebuchet MS" w:cs="Arial"/>
        </w:rPr>
      </w:pPr>
      <w:r>
        <w:rPr>
          <w:rFonts w:ascii="Trebuchet MS" w:eastAsia="Times New Roman" w:hAnsi="Trebuchet MS" w:cs="Arial"/>
          <w:b/>
        </w:rPr>
        <w:t xml:space="preserve">Lead </w:t>
      </w:r>
      <w:r w:rsidR="00AD4079">
        <w:rPr>
          <w:rFonts w:ascii="Trebuchet MS" w:eastAsia="Times New Roman" w:hAnsi="Trebuchet MS" w:cs="Arial"/>
          <w:b/>
        </w:rPr>
        <w:t>Researcher:</w:t>
      </w:r>
      <w:r w:rsidR="00AD4079" w:rsidRPr="00EE3D9D">
        <w:rPr>
          <w:rFonts w:ascii="Trebuchet MS" w:eastAsia="Times New Roman" w:hAnsi="Trebuchet MS" w:cs="Arial"/>
        </w:rPr>
        <w:t xml:space="preserve"> Dr </w:t>
      </w:r>
      <w:r w:rsidR="00313196">
        <w:rPr>
          <w:rFonts w:ascii="Trebuchet MS" w:eastAsia="Times New Roman" w:hAnsi="Trebuchet MS" w:cs="Arial"/>
        </w:rPr>
        <w:t>Andy Wier</w:t>
      </w:r>
      <w:r w:rsidR="00AD4079">
        <w:rPr>
          <w:rFonts w:ascii="Trebuchet MS" w:eastAsia="Times New Roman" w:hAnsi="Trebuchet MS" w:cs="Arial"/>
        </w:rPr>
        <w:t xml:space="preserve"> (Senior Researcher) </w:t>
      </w:r>
    </w:p>
    <w:p w14:paraId="28C1F85B" w14:textId="77777777" w:rsidR="00AD4079" w:rsidRPr="00EE3D9D" w:rsidRDefault="00AD4079" w:rsidP="00AD4079">
      <w:pPr>
        <w:rPr>
          <w:rFonts w:ascii="Trebuchet MS" w:hAnsi="Trebuchet MS" w:cs="Arial"/>
        </w:rPr>
      </w:pPr>
    </w:p>
    <w:bookmarkStart w:id="2" w:name="_Hlk27576507"/>
    <w:p w14:paraId="34617547" w14:textId="77777777" w:rsidR="00AD4079" w:rsidRPr="00EE3D9D" w:rsidRDefault="00AD4079" w:rsidP="00AD4079">
      <w:pPr>
        <w:rPr>
          <w:rFonts w:ascii="Trebuchet MS" w:hAnsi="Trebuchet MS" w:cs="Arial"/>
        </w:rPr>
      </w:pPr>
      <w:r w:rsidRPr="00EE3D9D">
        <w:rPr>
          <w:rFonts w:ascii="Trebuchet MS" w:hAnsi="Trebuchet MS" w:cs="Arial"/>
          <w:noProof/>
          <w:lang w:eastAsia="en-GB"/>
        </w:rPr>
        <mc:AlternateContent>
          <mc:Choice Requires="wps">
            <w:drawing>
              <wp:anchor distT="0" distB="0" distL="114300" distR="114300" simplePos="0" relativeHeight="251661312" behindDoc="0" locked="0" layoutInCell="1" allowOverlap="1" wp14:anchorId="28025DAF" wp14:editId="7DD0C64E">
                <wp:simplePos x="0" y="0"/>
                <wp:positionH relativeFrom="column">
                  <wp:posOffset>5455920</wp:posOffset>
                </wp:positionH>
                <wp:positionV relativeFrom="paragraph">
                  <wp:posOffset>250825</wp:posOffset>
                </wp:positionV>
                <wp:extent cx="304800" cy="304800"/>
                <wp:effectExtent l="9525" t="6350" r="9525" b="1270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rect id="Rectangle 2" style="position:absolute;margin-left:429.6pt;margin-top:19.75pt;width:24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4AD81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"/>
            </w:pict>
          </mc:Fallback>
        </mc:AlternateContent>
      </w:r>
    </w:p>
    <w:p w14:paraId="19DD03CE" w14:textId="77777777" w:rsidR="00AD4079" w:rsidRDefault="00AD4079" w:rsidP="00AD4079">
      <w:pPr>
        <w:numPr>
          <w:ilvl w:val="0"/>
          <w:numId w:val="6"/>
        </w:numPr>
        <w:tabs>
          <w:tab w:val="clear" w:pos="720"/>
          <w:tab w:val="num" w:pos="360"/>
        </w:tabs>
        <w:spacing w:after="0" w:line="240" w:lineRule="auto"/>
        <w:ind w:left="360" w:right="946"/>
        <w:rPr>
          <w:rFonts w:ascii="Trebuchet MS" w:hAnsi="Trebuchet MS" w:cs="Arial"/>
        </w:rPr>
      </w:pPr>
      <w:r w:rsidRPr="00EE3D9D">
        <w:rPr>
          <w:rFonts w:ascii="Trebuchet MS" w:hAnsi="Trebuchet MS" w:cs="Arial"/>
        </w:rPr>
        <w:t>I confirm that I have read and understood the participant information sheet and have had the opportunity to ask questions.</w:t>
      </w:r>
    </w:p>
    <w:p w14:paraId="4EE7B599" w14:textId="77777777" w:rsidR="00AD4079" w:rsidRDefault="00AD4079" w:rsidP="00AD4079">
      <w:pPr>
        <w:spacing w:after="0" w:line="240" w:lineRule="auto"/>
        <w:ind w:left="360" w:right="946"/>
        <w:rPr>
          <w:rFonts w:ascii="Trebuchet MS" w:hAnsi="Trebuchet MS" w:cs="Arial"/>
        </w:rPr>
      </w:pPr>
    </w:p>
    <w:p w14:paraId="2A2E9E87" w14:textId="64F60FB1" w:rsidR="00AD4079" w:rsidRPr="00EE3D9D" w:rsidRDefault="00AD4079" w:rsidP="00AD4079">
      <w:pPr>
        <w:numPr>
          <w:ilvl w:val="0"/>
          <w:numId w:val="6"/>
        </w:numPr>
        <w:tabs>
          <w:tab w:val="clear" w:pos="720"/>
          <w:tab w:val="num" w:pos="360"/>
        </w:tabs>
        <w:spacing w:after="0" w:line="240" w:lineRule="auto"/>
        <w:ind w:left="360" w:right="946"/>
        <w:rPr>
          <w:rFonts w:ascii="Trebuchet MS" w:hAnsi="Trebuchet MS" w:cs="Arial"/>
        </w:rPr>
      </w:pPr>
      <w:r w:rsidRPr="00EE3D9D">
        <w:rPr>
          <w:rFonts w:ascii="Trebuchet MS" w:hAnsi="Trebuchet MS" w:cs="Arial"/>
          <w:noProof/>
          <w:lang w:eastAsia="en-GB"/>
        </w:rPr>
        <mc:AlternateContent>
          <mc:Choice Requires="wps">
            <w:drawing>
              <wp:anchor distT="0" distB="0" distL="114300" distR="114300" simplePos="0" relativeHeight="251665408" behindDoc="0" locked="0" layoutInCell="1" allowOverlap="1" wp14:anchorId="4D54A655" wp14:editId="437DD86E">
                <wp:simplePos x="0" y="0"/>
                <wp:positionH relativeFrom="column">
                  <wp:posOffset>5457825</wp:posOffset>
                </wp:positionH>
                <wp:positionV relativeFrom="paragraph">
                  <wp:posOffset>13970</wp:posOffset>
                </wp:positionV>
                <wp:extent cx="304800" cy="304800"/>
                <wp:effectExtent l="9525" t="6350" r="9525" b="127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rect id="Rectangle 3" style="position:absolute;margin-left:429.75pt;margin-top:1.1pt;width:24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640703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"/>
            </w:pict>
          </mc:Fallback>
        </mc:AlternateContent>
      </w:r>
      <w:r>
        <w:rPr>
          <w:rFonts w:ascii="Trebuchet MS" w:hAnsi="Trebuchet MS" w:cs="Arial"/>
        </w:rPr>
        <w:t xml:space="preserve">I am happy for this </w:t>
      </w:r>
      <w:r w:rsidR="00E373F9">
        <w:rPr>
          <w:rFonts w:ascii="Trebuchet MS" w:hAnsi="Trebuchet MS" w:cs="Arial"/>
        </w:rPr>
        <w:t>interview / focus group</w:t>
      </w:r>
      <w:r>
        <w:rPr>
          <w:rFonts w:ascii="Trebuchet MS" w:hAnsi="Trebuchet MS" w:cs="Arial"/>
        </w:rPr>
        <w:t xml:space="preserve"> to be recorded  </w:t>
      </w:r>
    </w:p>
    <w:p w14:paraId="598462C1" w14:textId="77777777" w:rsidR="00AD4079" w:rsidRDefault="00AD4079" w:rsidP="00AD4079">
      <w:pPr>
        <w:spacing w:after="0" w:line="240" w:lineRule="auto"/>
        <w:ind w:left="360" w:right="946"/>
        <w:rPr>
          <w:rFonts w:ascii="Trebuchet MS" w:hAnsi="Trebuchet MS" w:cs="Arial"/>
        </w:rPr>
      </w:pPr>
    </w:p>
    <w:p w14:paraId="46CD6B6B" w14:textId="77777777" w:rsidR="00AD4079" w:rsidRPr="00206CFC" w:rsidRDefault="00AD4079" w:rsidP="00AD4079">
      <w:pPr>
        <w:spacing w:after="0" w:line="240" w:lineRule="auto"/>
        <w:ind w:right="946"/>
        <w:rPr>
          <w:rFonts w:ascii="Trebuchet MS" w:hAnsi="Trebuchet MS" w:cs="Arial"/>
        </w:rPr>
      </w:pPr>
    </w:p>
    <w:p w14:paraId="519EB186" w14:textId="77777777" w:rsidR="00AD4079" w:rsidRPr="00EE3D9D" w:rsidRDefault="00AD4079" w:rsidP="00AD4079">
      <w:pPr>
        <w:numPr>
          <w:ilvl w:val="0"/>
          <w:numId w:val="6"/>
        </w:numPr>
        <w:tabs>
          <w:tab w:val="clear" w:pos="720"/>
          <w:tab w:val="num" w:pos="360"/>
        </w:tabs>
        <w:spacing w:after="0" w:line="240" w:lineRule="auto"/>
        <w:ind w:left="360" w:right="946"/>
        <w:rPr>
          <w:rFonts w:ascii="Trebuchet MS" w:hAnsi="Trebuchet MS" w:cs="Arial"/>
        </w:rPr>
      </w:pPr>
      <w:r w:rsidRPr="00EE3D9D">
        <w:rPr>
          <w:rFonts w:ascii="Trebuchet MS" w:hAnsi="Trebuchet MS" w:cs="Arial"/>
          <w:noProof/>
          <w:lang w:eastAsia="en-GB"/>
        </w:rPr>
        <mc:AlternateContent>
          <mc:Choice Requires="wps">
            <w:drawing>
              <wp:anchor distT="0" distB="0" distL="114300" distR="114300" simplePos="0" relativeHeight="251662336" behindDoc="0" locked="0" layoutInCell="1" allowOverlap="1" wp14:anchorId="4DE4CDB9" wp14:editId="5DB52346">
                <wp:simplePos x="0" y="0"/>
                <wp:positionH relativeFrom="column">
                  <wp:posOffset>5462270</wp:posOffset>
                </wp:positionH>
                <wp:positionV relativeFrom="paragraph">
                  <wp:posOffset>116840</wp:posOffset>
                </wp:positionV>
                <wp:extent cx="304800" cy="304800"/>
                <wp:effectExtent l="9525" t="6350" r="9525" b="1270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rect id="Rectangle 3" style="position:absolute;margin-left:430.1pt;margin-top:9.2pt;width:24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5538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"/>
            </w:pict>
          </mc:Fallback>
        </mc:AlternateContent>
      </w:r>
      <w:r w:rsidRPr="00EE3D9D">
        <w:rPr>
          <w:rFonts w:ascii="Trebuchet MS" w:hAnsi="Trebuchet MS" w:cs="Arial"/>
        </w:rPr>
        <w:t xml:space="preserve">I understand that my participation is voluntary and that I am free to withdraw at any time, without giving any reason </w:t>
      </w:r>
    </w:p>
    <w:p w14:paraId="500D50B9" w14:textId="77777777" w:rsidR="00313196" w:rsidRDefault="00313196" w:rsidP="00AD4079">
      <w:pPr>
        <w:pStyle w:val="ListParagraph"/>
        <w:ind w:right="946"/>
        <w:rPr>
          <w:rFonts w:ascii="Trebuchet MS" w:hAnsi="Trebuchet MS" w:cs="Arial"/>
        </w:rPr>
      </w:pPr>
    </w:p>
    <w:p w14:paraId="29DEAA64" w14:textId="77777777" w:rsidR="00AD4079" w:rsidRPr="00EE3D9D" w:rsidRDefault="00AD4079" w:rsidP="00AD4079">
      <w:pPr>
        <w:pStyle w:val="ListParagraph"/>
        <w:ind w:right="946"/>
        <w:rPr>
          <w:rFonts w:ascii="Trebuchet MS" w:hAnsi="Trebuchet MS" w:cs="Arial"/>
        </w:rPr>
      </w:pPr>
      <w:r w:rsidRPr="00EE3D9D">
        <w:rPr>
          <w:rFonts w:ascii="Trebuchet MS" w:hAnsi="Trebuchet MS" w:cs="Arial"/>
          <w:noProof/>
          <w:lang w:eastAsia="en-GB"/>
        </w:rPr>
        <mc:AlternateContent>
          <mc:Choice Requires="wps">
            <w:drawing>
              <wp:anchor distT="0" distB="0" distL="114300" distR="114300" simplePos="0" relativeHeight="251663360" behindDoc="0" locked="0" layoutInCell="1" allowOverlap="1" wp14:anchorId="091711F2" wp14:editId="55181866">
                <wp:simplePos x="0" y="0"/>
                <wp:positionH relativeFrom="column">
                  <wp:posOffset>5455920</wp:posOffset>
                </wp:positionH>
                <wp:positionV relativeFrom="paragraph">
                  <wp:posOffset>177800</wp:posOffset>
                </wp:positionV>
                <wp:extent cx="304800" cy="304800"/>
                <wp:effectExtent l="9525" t="5715" r="9525" b="13335"/>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rect id="Rectangle 4" style="position:absolute;margin-left:429.6pt;margin-top:14pt;width:24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7F75C5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"/>
            </w:pict>
          </mc:Fallback>
        </mc:AlternateContent>
      </w:r>
    </w:p>
    <w:p w14:paraId="5E3B885B" w14:textId="77777777" w:rsidR="00AD4079" w:rsidRPr="00EE3D9D" w:rsidRDefault="00AD4079" w:rsidP="00AD4079">
      <w:pPr>
        <w:numPr>
          <w:ilvl w:val="0"/>
          <w:numId w:val="6"/>
        </w:numPr>
        <w:tabs>
          <w:tab w:val="clear" w:pos="720"/>
          <w:tab w:val="num" w:pos="360"/>
        </w:tabs>
        <w:spacing w:after="0" w:line="240" w:lineRule="auto"/>
        <w:ind w:left="360" w:right="946"/>
        <w:rPr>
          <w:rFonts w:ascii="Trebuchet MS" w:hAnsi="Trebuchet MS" w:cs="Arial"/>
        </w:rPr>
      </w:pPr>
      <w:r w:rsidRPr="00EE3D9D">
        <w:rPr>
          <w:rFonts w:ascii="Trebuchet MS" w:hAnsi="Trebuchet MS" w:cs="Arial"/>
        </w:rPr>
        <w:t>I agree to take part in the above study.</w:t>
      </w:r>
    </w:p>
    <w:bookmarkEnd w:id="2"/>
    <w:p w14:paraId="2CEAF695" w14:textId="77777777" w:rsidR="00AD4079" w:rsidRPr="00EE3D9D" w:rsidRDefault="00AD4079" w:rsidP="00AD4079">
      <w:pPr>
        <w:rPr>
          <w:rFonts w:ascii="Trebuchet MS" w:hAnsi="Trebuchet MS" w:cs="Arial"/>
        </w:rPr>
      </w:pPr>
    </w:p>
    <w:p w14:paraId="4D027EB5" w14:textId="77777777" w:rsidR="00AD4079" w:rsidRPr="00EE3D9D" w:rsidRDefault="00AD4079" w:rsidP="00AD4079">
      <w:pPr>
        <w:rPr>
          <w:rFonts w:ascii="Trebuchet MS" w:hAnsi="Trebuchet MS" w:cs="Arial"/>
        </w:rPr>
      </w:pPr>
    </w:p>
    <w:p w14:paraId="73C3B1A7" w14:textId="77777777" w:rsidR="00201BD6" w:rsidRDefault="00201BD6" w:rsidP="00AD4079">
      <w:pPr>
        <w:tabs>
          <w:tab w:val="left" w:pos="3600"/>
          <w:tab w:val="left" w:pos="5812"/>
        </w:tabs>
        <w:rPr>
          <w:rFonts w:ascii="Trebuchet MS" w:hAnsi="Trebuchet MS" w:cs="Arial"/>
        </w:rPr>
      </w:pPr>
      <w:r>
        <w:rPr>
          <w:rFonts w:ascii="Trebuchet MS" w:hAnsi="Trebuchet MS" w:cs="Arial"/>
        </w:rPr>
        <w:t>Name:  _________________________________________________________________________</w:t>
      </w:r>
    </w:p>
    <w:p w14:paraId="358353F2" w14:textId="77777777" w:rsidR="00201BD6" w:rsidRDefault="00201BD6" w:rsidP="00AD4079">
      <w:pPr>
        <w:tabs>
          <w:tab w:val="left" w:pos="3600"/>
          <w:tab w:val="left" w:pos="5812"/>
        </w:tabs>
        <w:rPr>
          <w:rFonts w:ascii="Trebuchet MS" w:hAnsi="Trebuchet MS" w:cs="Arial"/>
        </w:rPr>
      </w:pPr>
    </w:p>
    <w:p w14:paraId="0A38438F" w14:textId="77777777" w:rsidR="00201BD6" w:rsidRDefault="00201BD6" w:rsidP="00AD4079">
      <w:pPr>
        <w:tabs>
          <w:tab w:val="left" w:pos="3600"/>
          <w:tab w:val="left" w:pos="5812"/>
        </w:tabs>
        <w:rPr>
          <w:rFonts w:ascii="Trebuchet MS" w:hAnsi="Trebuchet MS" w:cs="Arial"/>
        </w:rPr>
      </w:pPr>
      <w:r>
        <w:rPr>
          <w:rFonts w:ascii="Trebuchet MS" w:hAnsi="Trebuchet MS" w:cs="Arial"/>
        </w:rPr>
        <w:t>Date: _________________________________________________________________________</w:t>
      </w:r>
    </w:p>
    <w:p w14:paraId="2B8473DB" w14:textId="77777777" w:rsidR="00AD4079" w:rsidRPr="00EE3D9D" w:rsidRDefault="00AD4079" w:rsidP="00AD4079">
      <w:pPr>
        <w:rPr>
          <w:rFonts w:ascii="Trebuchet MS" w:hAnsi="Trebuchet MS" w:cs="Arial"/>
        </w:rPr>
      </w:pPr>
    </w:p>
    <w:p w14:paraId="135D6729" w14:textId="77777777" w:rsidR="008B6025" w:rsidRPr="00201BD6" w:rsidRDefault="00201BD6" w:rsidP="00201BD6">
      <w:pPr>
        <w:tabs>
          <w:tab w:val="left" w:pos="3686"/>
        </w:tabs>
        <w:rPr>
          <w:rFonts w:ascii="Arial" w:hAnsi="Arial" w:cs="Arial"/>
          <w:i/>
        </w:rPr>
      </w:pPr>
      <w:r w:rsidRPr="00201BD6">
        <w:rPr>
          <w:rFonts w:ascii="Arial" w:hAnsi="Arial" w:cs="Arial"/>
          <w:i/>
        </w:rPr>
        <w:t xml:space="preserve">Please return this form via email </w:t>
      </w:r>
      <w:bookmarkEnd w:id="0"/>
      <w:r w:rsidR="00F23633">
        <w:rPr>
          <w:rFonts w:ascii="Arial" w:hAnsi="Arial" w:cs="Arial"/>
          <w:i/>
        </w:rPr>
        <w:t xml:space="preserve">to </w:t>
      </w:r>
      <w:hyperlink r:id="rId14" w:history="1">
        <w:r w:rsidR="00915DBE" w:rsidRPr="00915DBE">
          <w:rPr>
            <w:rStyle w:val="Hyperlink"/>
            <w:rFonts w:ascii="Arial" w:hAnsi="Arial" w:cs="Arial"/>
            <w:i/>
            <w:color w:val="auto"/>
          </w:rPr>
          <w:t>andy.wier@churcharmy.org</w:t>
        </w:r>
      </w:hyperlink>
      <w:r w:rsidR="00F23633" w:rsidRPr="00915DBE">
        <w:rPr>
          <w:rFonts w:ascii="Arial" w:hAnsi="Arial" w:cs="Arial"/>
          <w:i/>
        </w:rPr>
        <w:t xml:space="preserve"> </w:t>
      </w:r>
      <w:bookmarkEnd w:id="1"/>
    </w:p>
    <w:sectPr w:rsidR="008B6025" w:rsidRPr="00201BD6" w:rsidSect="00B15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286F1B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C005F7"/>
    <w:multiLevelType w:val="hybridMultilevel"/>
    <w:tmpl w:val="CA2A2E68"/>
    <w:lvl w:ilvl="0" w:tplc="689C89D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9A0926"/>
    <w:multiLevelType w:val="multilevel"/>
    <w:tmpl w:val="4D20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396CA7"/>
    <w:multiLevelType w:val="hybridMultilevel"/>
    <w:tmpl w:val="37C86A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0653D"/>
    <w:multiLevelType w:val="hybridMultilevel"/>
    <w:tmpl w:val="9AB0ED9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5EF10ECE"/>
    <w:multiLevelType w:val="hybridMultilevel"/>
    <w:tmpl w:val="2B68BC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74B46382"/>
    <w:multiLevelType w:val="hybridMultilevel"/>
    <w:tmpl w:val="9D5A2AD0"/>
    <w:lvl w:ilvl="0" w:tplc="689C89D8">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AD0E0A"/>
    <w:multiLevelType w:val="hybridMultilevel"/>
    <w:tmpl w:val="808E2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1"/>
  </w:num>
  <w:num w:numId="5">
    <w:abstractNumId w:val="6"/>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57C"/>
    <w:rsid w:val="000F0DC3"/>
    <w:rsid w:val="000F22D6"/>
    <w:rsid w:val="001F71BB"/>
    <w:rsid w:val="00201BD6"/>
    <w:rsid w:val="002D0F41"/>
    <w:rsid w:val="002F68A1"/>
    <w:rsid w:val="00313196"/>
    <w:rsid w:val="00437EA2"/>
    <w:rsid w:val="005254E9"/>
    <w:rsid w:val="00533A97"/>
    <w:rsid w:val="00535AE7"/>
    <w:rsid w:val="0055281A"/>
    <w:rsid w:val="0061637B"/>
    <w:rsid w:val="006243B6"/>
    <w:rsid w:val="0062502F"/>
    <w:rsid w:val="006B5FEF"/>
    <w:rsid w:val="00747092"/>
    <w:rsid w:val="008B6025"/>
    <w:rsid w:val="00915DBE"/>
    <w:rsid w:val="00956309"/>
    <w:rsid w:val="00A31C8D"/>
    <w:rsid w:val="00A62C93"/>
    <w:rsid w:val="00AD4079"/>
    <w:rsid w:val="00B44659"/>
    <w:rsid w:val="00B97D81"/>
    <w:rsid w:val="00BD057C"/>
    <w:rsid w:val="00BE097C"/>
    <w:rsid w:val="00D017C5"/>
    <w:rsid w:val="00E373F9"/>
    <w:rsid w:val="00F00522"/>
    <w:rsid w:val="00F23633"/>
    <w:rsid w:val="00F92D5B"/>
    <w:rsid w:val="00FD1472"/>
    <w:rsid w:val="02B31C09"/>
    <w:rsid w:val="06FD2B53"/>
    <w:rsid w:val="0D387DEE"/>
    <w:rsid w:val="0DA8E26A"/>
    <w:rsid w:val="12506E89"/>
    <w:rsid w:val="19A8D0DA"/>
    <w:rsid w:val="1D6CF514"/>
    <w:rsid w:val="26C442FE"/>
    <w:rsid w:val="2A2AFAAC"/>
    <w:rsid w:val="2FC8154E"/>
    <w:rsid w:val="3073002A"/>
    <w:rsid w:val="39463CE3"/>
    <w:rsid w:val="3C3F0937"/>
    <w:rsid w:val="3EC02340"/>
    <w:rsid w:val="3FF85C9E"/>
    <w:rsid w:val="4005F4AC"/>
    <w:rsid w:val="4342BF72"/>
    <w:rsid w:val="45D25973"/>
    <w:rsid w:val="48A81B90"/>
    <w:rsid w:val="4A432D2C"/>
    <w:rsid w:val="53636184"/>
    <w:rsid w:val="563C9D98"/>
    <w:rsid w:val="58D333D8"/>
    <w:rsid w:val="591FE57C"/>
    <w:rsid w:val="5E47C1FD"/>
    <w:rsid w:val="60C950FA"/>
    <w:rsid w:val="63511A47"/>
    <w:rsid w:val="66DC8EEF"/>
    <w:rsid w:val="6704626D"/>
    <w:rsid w:val="68ECD2C9"/>
    <w:rsid w:val="6D27251E"/>
    <w:rsid w:val="6D4360CE"/>
    <w:rsid w:val="6F66ACCF"/>
    <w:rsid w:val="7029F898"/>
    <w:rsid w:val="71032B2D"/>
    <w:rsid w:val="735F835C"/>
    <w:rsid w:val="737422CA"/>
    <w:rsid w:val="7A8D0553"/>
    <w:rsid w:val="7AC13A48"/>
    <w:rsid w:val="7C0392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C4E3"/>
  <w15:chartTrackingRefBased/>
  <w15:docId w15:val="{526AB5B4-B157-41BA-AA0E-10C85EB6A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81A"/>
    <w:pPr>
      <w:spacing w:line="256" w:lineRule="auto"/>
    </w:pPr>
  </w:style>
  <w:style w:type="paragraph" w:styleId="Heading1">
    <w:name w:val="heading 1"/>
    <w:basedOn w:val="Normal"/>
    <w:next w:val="Normal"/>
    <w:link w:val="Heading1Char"/>
    <w:uiPriority w:val="9"/>
    <w:qFormat/>
    <w:rsid w:val="00BD057C"/>
    <w:pPr>
      <w:keepNext/>
      <w:keepLines/>
      <w:spacing w:before="240" w:after="0"/>
      <w:outlineLvl w:val="0"/>
    </w:pPr>
    <w:rPr>
      <w:rFonts w:asciiTheme="majorHAnsi" w:eastAsiaTheme="majorEastAsia" w:hAnsiTheme="majorHAnsi" w:cstheme="majorBidi"/>
      <w:color w:val="E84619"/>
      <w:sz w:val="32"/>
      <w:szCs w:val="32"/>
    </w:rPr>
  </w:style>
  <w:style w:type="paragraph" w:styleId="Heading2">
    <w:name w:val="heading 2"/>
    <w:basedOn w:val="Normal"/>
    <w:next w:val="Normal"/>
    <w:link w:val="Heading2Char"/>
    <w:uiPriority w:val="9"/>
    <w:unhideWhenUsed/>
    <w:qFormat/>
    <w:rsid w:val="00BD057C"/>
    <w:pPr>
      <w:keepNext/>
      <w:keepLines/>
      <w:spacing w:before="40" w:after="0"/>
      <w:outlineLvl w:val="1"/>
    </w:pPr>
    <w:rPr>
      <w:rFonts w:eastAsiaTheme="majorEastAsia" w:cstheme="majorBidi"/>
      <w:color w:val="E84619"/>
      <w:sz w:val="26"/>
      <w:szCs w:val="26"/>
    </w:rPr>
  </w:style>
  <w:style w:type="paragraph" w:styleId="Heading3">
    <w:name w:val="heading 3"/>
    <w:basedOn w:val="Heading2"/>
    <w:next w:val="Normal"/>
    <w:link w:val="Heading3Char"/>
    <w:uiPriority w:val="9"/>
    <w:semiHidden/>
    <w:unhideWhenUsed/>
    <w:qFormat/>
    <w:rsid w:val="00BD057C"/>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57C"/>
    <w:rPr>
      <w:rFonts w:asciiTheme="majorHAnsi" w:eastAsiaTheme="majorEastAsia" w:hAnsiTheme="majorHAnsi" w:cstheme="majorBidi"/>
      <w:color w:val="E84619"/>
      <w:sz w:val="32"/>
      <w:szCs w:val="32"/>
    </w:rPr>
  </w:style>
  <w:style w:type="character" w:customStyle="1" w:styleId="Heading2Char">
    <w:name w:val="Heading 2 Char"/>
    <w:basedOn w:val="DefaultParagraphFont"/>
    <w:link w:val="Heading2"/>
    <w:uiPriority w:val="9"/>
    <w:rsid w:val="00BD057C"/>
    <w:rPr>
      <w:rFonts w:eastAsiaTheme="majorEastAsia" w:cstheme="majorBidi"/>
      <w:color w:val="E84619"/>
      <w:sz w:val="26"/>
      <w:szCs w:val="26"/>
    </w:rPr>
  </w:style>
  <w:style w:type="character" w:customStyle="1" w:styleId="Heading3Char">
    <w:name w:val="Heading 3 Char"/>
    <w:basedOn w:val="DefaultParagraphFont"/>
    <w:link w:val="Heading3"/>
    <w:uiPriority w:val="9"/>
    <w:semiHidden/>
    <w:rsid w:val="00BD057C"/>
    <w:rPr>
      <w:rFonts w:eastAsiaTheme="majorEastAsia" w:cstheme="majorBidi"/>
      <w:color w:val="E84619"/>
      <w:sz w:val="24"/>
      <w:szCs w:val="24"/>
    </w:rPr>
  </w:style>
  <w:style w:type="character" w:styleId="Hyperlink">
    <w:name w:val="Hyperlink"/>
    <w:basedOn w:val="DefaultParagraphFont"/>
    <w:uiPriority w:val="99"/>
    <w:unhideWhenUsed/>
    <w:rsid w:val="0055281A"/>
    <w:rPr>
      <w:color w:val="D8D8D8" w:themeColor="hyperlink"/>
      <w:u w:val="single"/>
    </w:rPr>
  </w:style>
  <w:style w:type="paragraph" w:styleId="ListBullet">
    <w:name w:val="List Bullet"/>
    <w:basedOn w:val="Normal"/>
    <w:uiPriority w:val="99"/>
    <w:unhideWhenUsed/>
    <w:rsid w:val="006B5FEF"/>
    <w:pPr>
      <w:numPr>
        <w:numId w:val="5"/>
      </w:numPr>
      <w:contextualSpacing/>
    </w:pPr>
  </w:style>
  <w:style w:type="paragraph" w:styleId="Title">
    <w:name w:val="Title"/>
    <w:basedOn w:val="Normal"/>
    <w:next w:val="Normal"/>
    <w:link w:val="TitleChar"/>
    <w:uiPriority w:val="10"/>
    <w:qFormat/>
    <w:rsid w:val="00AD40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07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D4079"/>
    <w:pPr>
      <w:ind w:left="720"/>
      <w:contextualSpacing/>
    </w:pPr>
  </w:style>
  <w:style w:type="character" w:styleId="UnresolvedMention">
    <w:name w:val="Unresolved Mention"/>
    <w:basedOn w:val="DefaultParagraphFont"/>
    <w:uiPriority w:val="99"/>
    <w:semiHidden/>
    <w:unhideWhenUsed/>
    <w:rsid w:val="00F23633"/>
    <w:rPr>
      <w:color w:val="605E5C"/>
      <w:shd w:val="clear" w:color="auto" w:fill="E1DFDD"/>
    </w:rPr>
  </w:style>
  <w:style w:type="paragraph" w:styleId="NormalWeb">
    <w:name w:val="Normal (Web)"/>
    <w:basedOn w:val="Normal"/>
    <w:uiPriority w:val="99"/>
    <w:semiHidden/>
    <w:unhideWhenUsed/>
    <w:rsid w:val="006243B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373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3F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373F9"/>
    <w:rPr>
      <w:b/>
      <w:bCs/>
    </w:rPr>
  </w:style>
  <w:style w:type="character" w:customStyle="1" w:styleId="CommentSubjectChar">
    <w:name w:val="Comment Subject Char"/>
    <w:basedOn w:val="CommentTextChar"/>
    <w:link w:val="CommentSubject"/>
    <w:uiPriority w:val="99"/>
    <w:semiHidden/>
    <w:rsid w:val="00E373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521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co.org.u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des.scott@churcharmy.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sk@churcharmy.org"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churcharmy.org/research" TargetMode="External"/><Relationship Id="rId4" Type="http://schemas.openxmlformats.org/officeDocument/2006/relationships/numbering" Target="numbering.xml"/><Relationship Id="rId9" Type="http://schemas.openxmlformats.org/officeDocument/2006/relationships/hyperlink" Target="https://www.churcharmy.org/research" TargetMode="External"/><Relationship Id="rId14" Type="http://schemas.openxmlformats.org/officeDocument/2006/relationships/hyperlink" Target="mailto:andy.wier@churcharmy.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O:\_ALL%20STAFF\Templates\normal.dotx" TargetMode="External"/></Relationships>
</file>

<file path=word/theme/theme1.xml><?xml version="1.0" encoding="utf-8"?>
<a:theme xmlns:a="http://schemas.openxmlformats.org/drawingml/2006/main" name="Office Theme">
  <a:themeElements>
    <a:clrScheme name="Church Army 2017">
      <a:dk1>
        <a:sysClr val="windowText" lastClr="000000"/>
      </a:dk1>
      <a:lt1>
        <a:sysClr val="window" lastClr="FFFFFF"/>
      </a:lt1>
      <a:dk2>
        <a:srgbClr val="44546A"/>
      </a:dk2>
      <a:lt2>
        <a:srgbClr val="E7E6E6"/>
      </a:lt2>
      <a:accent1>
        <a:srgbClr val="E84619"/>
      </a:accent1>
      <a:accent2>
        <a:srgbClr val="E2DE00"/>
      </a:accent2>
      <a:accent3>
        <a:srgbClr val="FBC900"/>
      </a:accent3>
      <a:accent4>
        <a:srgbClr val="7F7F7F"/>
      </a:accent4>
      <a:accent5>
        <a:srgbClr val="7F7F7F"/>
      </a:accent5>
      <a:accent6>
        <a:srgbClr val="BFBFBF"/>
      </a:accent6>
      <a:hlink>
        <a:srgbClr val="D8D8D8"/>
      </a:hlink>
      <a:folHlink>
        <a:srgbClr val="F2F2F2"/>
      </a:folHlink>
    </a:clrScheme>
    <a:fontScheme name="Church Army 2017">
      <a:majorFont>
        <a:latin typeface="Impact"/>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693751EE8043478AD226D49CE8D304" ma:contentTypeVersion="10" ma:contentTypeDescription="Create a new document." ma:contentTypeScope="" ma:versionID="ac25b64cc7cb5f30470a501658768113">
  <xsd:schema xmlns:xsd="http://www.w3.org/2001/XMLSchema" xmlns:xs="http://www.w3.org/2001/XMLSchema" xmlns:p="http://schemas.microsoft.com/office/2006/metadata/properties" xmlns:ns2="01f46db5-0e21-4354-9dc3-7fea28b69ceb" xmlns:ns3="6f261d0f-aafa-4567-a884-2071eff0d323" targetNamespace="http://schemas.microsoft.com/office/2006/metadata/properties" ma:root="true" ma:fieldsID="8d8985693814e0df7fe222d94c75abef" ns2:_="" ns3:_="">
    <xsd:import namespace="01f46db5-0e21-4354-9dc3-7fea28b69ceb"/>
    <xsd:import namespace="6f261d0f-aafa-4567-a884-2071eff0d3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f46db5-0e21-4354-9dc3-7fea28b69c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261d0f-aafa-4567-a884-2071eff0d32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AD8721-83A7-46F6-A232-115E4CB1CD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439880-A704-44B3-A0DB-D3021BC1BCD3}">
  <ds:schemaRefs>
    <ds:schemaRef ds:uri="http://schemas.microsoft.com/sharepoint/v3/contenttype/forms"/>
  </ds:schemaRefs>
</ds:datastoreItem>
</file>

<file path=customXml/itemProps3.xml><?xml version="1.0" encoding="utf-8"?>
<ds:datastoreItem xmlns:ds="http://schemas.openxmlformats.org/officeDocument/2006/customXml" ds:itemID="{02F8898F-6C2A-4968-A972-3A5A87DC5D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f46db5-0e21-4354-9dc3-7fea28b69ceb"/>
    <ds:schemaRef ds:uri="6f261d0f-aafa-4567-a884-2071eff0d3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Thomson</dc:creator>
  <cp:keywords/>
  <dc:description/>
  <cp:lastModifiedBy>Andy Wier</cp:lastModifiedBy>
  <cp:revision>9</cp:revision>
  <dcterms:created xsi:type="dcterms:W3CDTF">2020-02-04T10:40:00Z</dcterms:created>
  <dcterms:modified xsi:type="dcterms:W3CDTF">2020-07-30T11:09:00Z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0x0101009C693751EE8043478AD226D49CE8D304</vt:lpwstr>
  </property>
</Properties>
</file>